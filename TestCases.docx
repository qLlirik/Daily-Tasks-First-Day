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1D4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FirstDay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1D4D2D" w:rsidP="002F55A9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01.02.2018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оформления покупки на некорректные введённые данные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мо, чтобы вывелось сообщение о некорректности введённых данных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1D4D2D" w:rsidRDefault="001D4D2D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«Купить»</w:t>
            </w:r>
          </w:p>
          <w:p w:rsidR="001D4D2D" w:rsidRPr="007A3A06" w:rsidRDefault="001D4D2D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3.Ввести в поля, предназначенные для чисел, символы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введённых данных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введённых данных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Выход на 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главную форму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оформления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продажи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некорректные введённые данные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Необходимо, чтобы вывелось сообщение о некорректности введённых данных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Продать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A43F60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3.Ввести в поля, предназначенные для чисел, символы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7A3A06" w:rsidRDefault="00A43F6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о некорректности введённых данных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 о некорректности введённых данных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673997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на главную форму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3997" w:rsidRDefault="00F87FD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вычитания количество проданных товаров из имеющегося на складе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система правильно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вычла количество из имеющихся на складе</w:t>
            </w:r>
          </w:p>
        </w:tc>
      </w:tr>
      <w:tr w:rsidR="00F87FD0" w:rsidRPr="0067399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«Продать»</w:t>
            </w:r>
          </w:p>
          <w:p w:rsidR="00872381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3.Выбрать покупателя, выбрать товар на продажу и количество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оформить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SQL Server Management Studio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базу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DailyTasks/FirstDay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673997" w:rsidRP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7.Открыть таблицу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Goods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изменение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73997" w:rsidRDefault="00F87FD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для авторизации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MSSQL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логин –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sa</w:t>
            </w:r>
            <w:r w:rsidR="00872381" w:rsidRP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– </w:t>
            </w:r>
            <w:r w:rsidR="00673997"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Ожидается, что данные в 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таблице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Goods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582FA7" w:rsidRP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столбце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Count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изменятся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анные в таблице «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Goods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582FA7" w:rsidRP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столбце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Count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изменились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на главную форму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38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381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Pr="00872381" w:rsidRDefault="00582FA7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 авторизации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новой записи/изменения количества при оформлении покупки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Купить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3.Выбрать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продавца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данные товара или выбрать существующий</w:t>
            </w:r>
          </w:p>
          <w:p w:rsidR="00582FA7" w:rsidRP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оформить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SQL Server Management Studio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базу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DailyTasks/FirstDay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8F6D6D" w:rsidRPr="008F6D6D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7.Открыть таблицу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Goods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изменение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6D6D" w:rsidRPr="008F6D6D" w:rsidRDefault="00582FA7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для авторизации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MSSQL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логин –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sa</w:t>
            </w:r>
            <w:r w:rsidRP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– 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Ожидается, что в таблице «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Goods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добавиться запись/</w:t>
            </w:r>
            <w:r w:rsidR="00582FA7" w:rsidRP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столбце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Count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изменятся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количество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 в таблице «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Goods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="00582FA7" w:rsidRP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изменились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на главную форму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удаления записи в таблице «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Goods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с нулевым количеством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 достигнуть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удаления записи в таблице «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Goods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 с нулевым количеством</w:t>
            </w:r>
          </w:p>
        </w:tc>
      </w:tr>
      <w:tr w:rsidR="00F87FD0" w:rsidRPr="00582FA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«Продать»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3.Выбрать покупателя, выбрать товар на продажу 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максимальное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количество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582FA7" w:rsidRP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</w:t>
            </w:r>
            <w:r w:rsidRP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оформить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SQL Server Management Studio</w:t>
            </w:r>
          </w:p>
          <w:p w:rsidR="00582FA7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6.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базу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DailyTasks/FirstDay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684005" w:rsidRPr="00684005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7.Открыть таблицу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Goods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  <w:r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изменение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для авторизации в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MSSQL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логин –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sa</w:t>
            </w:r>
            <w:r w:rsidR="00582FA7" w:rsidRPr="008723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пароль – </w:t>
            </w:r>
            <w:r w:rsidR="00582FA7" w:rsidRP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1234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Ожидается, что в 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запись с нулевым количеством удалиться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апись с нулевым количеством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 удалился</w:t>
            </w:r>
          </w:p>
        </w:tc>
      </w:tr>
      <w:tr w:rsidR="00582FA7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582FA7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на главную форму</w:t>
            </w:r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  <w:bookmarkStart w:id="0" w:name="_GoBack"/>
      <w:bookmarkEnd w:id="0"/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9C8" w:rsidRDefault="002259C8" w:rsidP="00041C18">
      <w:pPr>
        <w:spacing w:after="0" w:line="240" w:lineRule="auto"/>
      </w:pPr>
      <w:r>
        <w:separator/>
      </w:r>
    </w:p>
  </w:endnote>
  <w:endnote w:type="continuationSeparator" w:id="0">
    <w:p w:rsidR="002259C8" w:rsidRDefault="002259C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9C8" w:rsidRDefault="002259C8" w:rsidP="00041C18">
      <w:pPr>
        <w:spacing w:after="0" w:line="240" w:lineRule="auto"/>
      </w:pPr>
      <w:r>
        <w:separator/>
      </w:r>
    </w:p>
  </w:footnote>
  <w:footnote w:type="continuationSeparator" w:id="0">
    <w:p w:rsidR="002259C8" w:rsidRDefault="002259C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13102A"/>
    <w:rsid w:val="00190192"/>
    <w:rsid w:val="001D4D2D"/>
    <w:rsid w:val="002259C8"/>
    <w:rsid w:val="00236BD1"/>
    <w:rsid w:val="002F55A9"/>
    <w:rsid w:val="00302A18"/>
    <w:rsid w:val="00357B93"/>
    <w:rsid w:val="00582FA7"/>
    <w:rsid w:val="00624004"/>
    <w:rsid w:val="00671BBF"/>
    <w:rsid w:val="00673997"/>
    <w:rsid w:val="00684005"/>
    <w:rsid w:val="00725039"/>
    <w:rsid w:val="00785FF6"/>
    <w:rsid w:val="007A3A06"/>
    <w:rsid w:val="00872381"/>
    <w:rsid w:val="008F6D6D"/>
    <w:rsid w:val="00955E36"/>
    <w:rsid w:val="00974FFE"/>
    <w:rsid w:val="00A20E81"/>
    <w:rsid w:val="00A43F60"/>
    <w:rsid w:val="00C467B8"/>
    <w:rsid w:val="00C6472C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2018-02-01T16:20:00Z</dcterms:modified>
</cp:coreProperties>
</file>